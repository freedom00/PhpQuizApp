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CE023" w14:textId="402500DC" w:rsidR="00C6554A" w:rsidRPr="008B5277" w:rsidRDefault="007A157D"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669ECADE" wp14:editId="4373D9D4">
            <wp:extent cx="5486400" cy="3657600"/>
            <wp:effectExtent l="0" t="0" r="0" b="0"/>
            <wp:docPr id="1" name="Picture 1" descr="A desk with a computer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e-imac-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bookmarkEnd w:id="0"/>
    <w:bookmarkEnd w:id="1"/>
    <w:bookmarkEnd w:id="2"/>
    <w:bookmarkEnd w:id="3"/>
    <w:bookmarkEnd w:id="4"/>
    <w:p w14:paraId="779FAB94" w14:textId="736DB0EB" w:rsidR="00C6554A" w:rsidRPr="00050E1D" w:rsidRDefault="00670CD1" w:rsidP="00C6554A">
      <w:pPr>
        <w:pStyle w:val="Title"/>
      </w:pPr>
      <w:r w:rsidRPr="00050E1D">
        <w:rPr>
          <w:rFonts w:hint="eastAsia"/>
          <w:lang w:eastAsia="zh-CN"/>
        </w:rPr>
        <w:t>Phoenix</w:t>
      </w:r>
      <w:r w:rsidRPr="00050E1D">
        <w:t xml:space="preserve"> </w:t>
      </w:r>
      <w:r w:rsidRPr="00050E1D">
        <w:rPr>
          <w:rFonts w:hint="eastAsia"/>
          <w:lang w:eastAsia="zh-CN"/>
        </w:rPr>
        <w:t>Quiz</w:t>
      </w:r>
      <w:r w:rsidRPr="00050E1D">
        <w:rPr>
          <w:lang w:eastAsia="zh-CN"/>
        </w:rPr>
        <w:t xml:space="preserve"> Web</w:t>
      </w:r>
      <w:r w:rsidRPr="00050E1D">
        <w:t xml:space="preserve"> Application</w:t>
      </w:r>
    </w:p>
    <w:p w14:paraId="654158AA" w14:textId="6BC0D58C" w:rsidR="00670CD1" w:rsidRPr="00050E1D" w:rsidRDefault="00670CD1" w:rsidP="00C6554A">
      <w:pPr>
        <w:pStyle w:val="Subtitle"/>
      </w:pPr>
      <w:r w:rsidRPr="00050E1D">
        <w:t>Final project</w:t>
      </w:r>
    </w:p>
    <w:p w14:paraId="43863930" w14:textId="2F081CB0" w:rsidR="00C6554A" w:rsidRPr="00050E1D" w:rsidRDefault="00670CD1" w:rsidP="00C6554A">
      <w:pPr>
        <w:pStyle w:val="Subtitle"/>
      </w:pPr>
      <w:r w:rsidRPr="00050E1D">
        <w:t>php+jAVASCRIPT+HTML+CSS</w:t>
      </w:r>
    </w:p>
    <w:p w14:paraId="0F4CB9FC" w14:textId="1D5BEDB5" w:rsidR="00C6554A" w:rsidRDefault="00670CD1" w:rsidP="00C6554A">
      <w:pPr>
        <w:pStyle w:val="ContactInfo"/>
      </w:pPr>
      <w:r>
        <w:t>Zhilin Lin, Zhaosheng Liu, Peng Gao</w:t>
      </w:r>
      <w:r w:rsidR="00C6554A">
        <w:t xml:space="preserve"> | </w:t>
      </w:r>
      <w:r>
        <w:t>420-P75-AB PHP Programming</w:t>
      </w:r>
      <w:r w:rsidR="00C6554A">
        <w:t xml:space="preserve"> |</w:t>
      </w:r>
      <w:r w:rsidR="00C6554A" w:rsidRPr="00D5413C">
        <w:t xml:space="preserve"> </w:t>
      </w:r>
      <w:r>
        <w:t>202</w:t>
      </w:r>
      <w:r w:rsidR="00640E25">
        <w:t>0</w:t>
      </w:r>
      <w:r>
        <w:t>-0</w:t>
      </w:r>
      <w:r w:rsidR="00050E1D">
        <w:rPr>
          <w:rFonts w:hint="eastAsia"/>
          <w:lang w:eastAsia="zh-CN"/>
        </w:rPr>
        <w:t>4</w:t>
      </w:r>
      <w:r>
        <w:t>-</w:t>
      </w:r>
      <w:r w:rsidR="00050E1D">
        <w:rPr>
          <w:rFonts w:hint="eastAsia"/>
          <w:lang w:eastAsia="zh-CN"/>
        </w:rPr>
        <w:t>04</w:t>
      </w:r>
      <w:r w:rsidR="00C6554A">
        <w:br w:type="page"/>
      </w:r>
    </w:p>
    <w:p w14:paraId="1A2CB8A7" w14:textId="2332B357" w:rsidR="007D341C" w:rsidRDefault="00AB1B1A" w:rsidP="007D341C">
      <w:pPr>
        <w:pStyle w:val="Heading1"/>
      </w:pPr>
      <w:r>
        <w:rPr>
          <w:lang w:eastAsia="zh-CN"/>
        </w:rPr>
        <w:lastRenderedPageBreak/>
        <w:t>Overall goal of the quiz</w:t>
      </w:r>
    </w:p>
    <w:p w14:paraId="3BF04769" w14:textId="74D002F3" w:rsidR="002C74C0" w:rsidRDefault="00AB1B1A" w:rsidP="00AB1B1A">
      <w:r>
        <w:t xml:space="preserve">The quiz is </w:t>
      </w:r>
      <w:r w:rsidR="00F96C1C">
        <w:t xml:space="preserve">aiming for </w:t>
      </w:r>
      <w:r w:rsidR="00F65251">
        <w:t xml:space="preserve">testing the knowledge base of students on each specific </w:t>
      </w:r>
      <w:r w:rsidR="00AD34C8">
        <w:t>subject</w:t>
      </w:r>
      <w:r w:rsidR="00C27AB8">
        <w:t>. In this project we designed the subjects as follows:</w:t>
      </w:r>
    </w:p>
    <w:p w14:paraId="7801F8FA" w14:textId="14385207" w:rsidR="00C27AB8" w:rsidRDefault="00C27AB8" w:rsidP="00C27AB8">
      <w:pPr>
        <w:pStyle w:val="ListParagraph"/>
        <w:numPr>
          <w:ilvl w:val="0"/>
          <w:numId w:val="16"/>
        </w:numPr>
      </w:pPr>
      <w:r>
        <w:t>PHP</w:t>
      </w:r>
    </w:p>
    <w:p w14:paraId="4FAFA4EB" w14:textId="7D628305" w:rsidR="00C27AB8" w:rsidRDefault="001459C1" w:rsidP="00C27AB8">
      <w:pPr>
        <w:pStyle w:val="ListParagraph"/>
        <w:numPr>
          <w:ilvl w:val="0"/>
          <w:numId w:val="16"/>
        </w:numPr>
      </w:pPr>
      <w:r>
        <w:t>JavaScript</w:t>
      </w:r>
    </w:p>
    <w:p w14:paraId="47495E70" w14:textId="2F5CBF1C" w:rsidR="001459C1" w:rsidRDefault="001459C1" w:rsidP="00C27AB8">
      <w:pPr>
        <w:pStyle w:val="ListParagraph"/>
        <w:numPr>
          <w:ilvl w:val="0"/>
          <w:numId w:val="16"/>
        </w:numPr>
      </w:pPr>
      <w:r>
        <w:t>HTML</w:t>
      </w:r>
    </w:p>
    <w:p w14:paraId="141C6CD7" w14:textId="65DCBF72" w:rsidR="001459C1" w:rsidRDefault="001459C1" w:rsidP="00C27AB8">
      <w:pPr>
        <w:pStyle w:val="ListParagraph"/>
        <w:numPr>
          <w:ilvl w:val="0"/>
          <w:numId w:val="16"/>
        </w:numPr>
      </w:pPr>
      <w:r>
        <w:t>CSS</w:t>
      </w:r>
    </w:p>
    <w:p w14:paraId="5C0D4D71" w14:textId="12C90084" w:rsidR="005348FF" w:rsidRDefault="00EC353D" w:rsidP="00AC608C">
      <w:pPr>
        <w:jc w:val="both"/>
      </w:pPr>
      <w:r>
        <w:t xml:space="preserve">When </w:t>
      </w:r>
      <w:r w:rsidR="005348FF">
        <w:t>a student account logs in, he can click the menu’s “Q</w:t>
      </w:r>
      <w:r w:rsidR="005348FF" w:rsidRPr="005348FF">
        <w:t>uizzes</w:t>
      </w:r>
      <w:r w:rsidR="005348FF">
        <w:t>”</w:t>
      </w:r>
      <w:r w:rsidR="005348FF" w:rsidRPr="005348FF">
        <w:t xml:space="preserve"> button </w:t>
      </w:r>
      <w:r w:rsidR="005348FF">
        <w:t xml:space="preserve">to choose different subject’s quiz. </w:t>
      </w:r>
      <w:r w:rsidR="009838E4">
        <w:t>Each subject contains five questions with multiple answers for student to choose. When all the questions are answered and submitted</w:t>
      </w:r>
      <w:r>
        <w:t xml:space="preserve">, </w:t>
      </w:r>
      <w:r w:rsidR="00693097">
        <w:t>the</w:t>
      </w:r>
      <w:r w:rsidR="006868C5">
        <w:t xml:space="preserve"> </w:t>
      </w:r>
      <w:r w:rsidR="005348FF">
        <w:t>summary</w:t>
      </w:r>
      <w:r w:rsidR="006868C5">
        <w:t xml:space="preserve"> page will show</w:t>
      </w:r>
      <w:r w:rsidR="00781F8B">
        <w:t xml:space="preserve"> the student</w:t>
      </w:r>
      <w:r w:rsidR="00693097">
        <w:t>’s</w:t>
      </w:r>
      <w:r w:rsidR="00781F8B">
        <w:t xml:space="preserve"> name, the </w:t>
      </w:r>
      <w:r w:rsidR="00F4177E">
        <w:t>subject of the quiz taken, the time used, the number of question</w:t>
      </w:r>
      <w:r w:rsidR="005348FF">
        <w:t>s</w:t>
      </w:r>
      <w:r w:rsidR="00F4177E">
        <w:t xml:space="preserve"> answered, and the score of this quiz.</w:t>
      </w:r>
      <w:r w:rsidR="00860BA2">
        <w:t xml:space="preserve"> In the result page, there is a print button, once clicked, the result will be generated as a </w:t>
      </w:r>
      <w:r w:rsidR="00693097">
        <w:t>PDF</w:t>
      </w:r>
      <w:r w:rsidR="00860BA2">
        <w:t xml:space="preserve"> file for </w:t>
      </w:r>
      <w:r w:rsidR="00693097">
        <w:t>teacher</w:t>
      </w:r>
      <w:r w:rsidR="00860BA2">
        <w:t xml:space="preserve"> to print</w:t>
      </w:r>
      <w:r w:rsidR="00445C26">
        <w:t>.</w:t>
      </w:r>
    </w:p>
    <w:p w14:paraId="1F654806" w14:textId="6D464D3D" w:rsidR="009838E4" w:rsidRPr="005348FF" w:rsidRDefault="005348FF" w:rsidP="009838E4">
      <w:pPr>
        <w:jc w:val="both"/>
      </w:pPr>
      <w:r>
        <w:t>At meantime, when a teacher account logs in,</w:t>
      </w:r>
      <w:r w:rsidRPr="005348FF">
        <w:t xml:space="preserve"> the menu’s </w:t>
      </w:r>
      <w:r>
        <w:t>“Q</w:t>
      </w:r>
      <w:r w:rsidRPr="005348FF">
        <w:t>uizzes</w:t>
      </w:r>
      <w:r>
        <w:t>”</w:t>
      </w:r>
      <w:r w:rsidRPr="005348FF">
        <w:t xml:space="preserve"> button is disable. Instead</w:t>
      </w:r>
      <w:r w:rsidR="009838E4">
        <w:t xml:space="preserve">, there is </w:t>
      </w:r>
      <w:r w:rsidRPr="005348FF">
        <w:t xml:space="preserve">a “Show questions” button that allows teacher to manage </w:t>
      </w:r>
      <w:r w:rsidR="00112D26">
        <w:t xml:space="preserve">all the </w:t>
      </w:r>
      <w:r w:rsidRPr="005348FF">
        <w:t>questions</w:t>
      </w:r>
      <w:r w:rsidR="009838E4">
        <w:t>.</w:t>
      </w:r>
      <w:r w:rsidRPr="005348FF">
        <w:t xml:space="preserve"> </w:t>
      </w:r>
      <w:r w:rsidR="009838E4">
        <w:t>O</w:t>
      </w:r>
      <w:r w:rsidRPr="005348FF">
        <w:t>nce teacher clicks this button, teacher can view list of all the questions</w:t>
      </w:r>
      <w:r w:rsidR="00112D26">
        <w:t>: o</w:t>
      </w:r>
      <w:r w:rsidRPr="005348FF">
        <w:t>n th</w:t>
      </w:r>
      <w:r w:rsidR="009838E4">
        <w:t>e list</w:t>
      </w:r>
      <w:r w:rsidR="00112D26">
        <w:t>ing</w:t>
      </w:r>
      <w:r w:rsidR="009838E4">
        <w:t xml:space="preserve"> </w:t>
      </w:r>
      <w:r w:rsidRPr="005348FF">
        <w:t xml:space="preserve">page, it has a dropdown button “Sort by Subject” that allows teacher to click </w:t>
      </w:r>
      <w:r w:rsidR="00112D26">
        <w:t>it and</w:t>
      </w:r>
      <w:r w:rsidRPr="005348FF">
        <w:t xml:space="preserve"> choose one subject name to view the question sort by subjects. And it also has a link that will link to add a new question. Under the list has a print button that allows teacher to print PDF list file. On the right side of each question, it has links that will link to view, edit or delete this question</w:t>
      </w:r>
      <w:r w:rsidR="00112D26">
        <w:t>; o</w:t>
      </w:r>
      <w:r w:rsidR="009838E4">
        <w:t>n the creating page, a form that allow</w:t>
      </w:r>
      <w:r w:rsidR="009838E4" w:rsidRPr="009838E4">
        <w:t xml:space="preserve"> </w:t>
      </w:r>
      <w:r w:rsidR="009838E4">
        <w:t xml:space="preserve">add a new question by </w:t>
      </w:r>
      <w:r w:rsidR="009838E4" w:rsidRPr="009838E4">
        <w:t>input</w:t>
      </w:r>
      <w:r w:rsidR="009838E4">
        <w:t xml:space="preserve">ting </w:t>
      </w:r>
      <w:r w:rsidR="009838E4" w:rsidRPr="009838E4">
        <w:t>question title, input</w:t>
      </w:r>
      <w:r w:rsidR="009838E4">
        <w:t>ting</w:t>
      </w:r>
      <w:r w:rsidR="009838E4" w:rsidRPr="009838E4">
        <w:t xml:space="preserve"> four options, decid</w:t>
      </w:r>
      <w:r w:rsidR="009838E4">
        <w:t>ing</w:t>
      </w:r>
      <w:r w:rsidR="009838E4" w:rsidRPr="009838E4">
        <w:t xml:space="preserve"> the right answers</w:t>
      </w:r>
      <w:r w:rsidR="009838E4">
        <w:t>, choosing</w:t>
      </w:r>
      <w:r w:rsidR="009838E4" w:rsidRPr="009838E4">
        <w:t xml:space="preserve"> </w:t>
      </w:r>
      <w:r w:rsidR="009838E4">
        <w:t xml:space="preserve">type --- </w:t>
      </w:r>
      <w:r w:rsidR="009838E4" w:rsidRPr="009838E4">
        <w:t>single or multiple questions</w:t>
      </w:r>
      <w:r w:rsidR="009838E4">
        <w:t xml:space="preserve"> a</w:t>
      </w:r>
      <w:r w:rsidR="009838E4" w:rsidRPr="009838E4">
        <w:t xml:space="preserve">nd </w:t>
      </w:r>
      <w:r w:rsidR="009838E4">
        <w:t xml:space="preserve">designing the </w:t>
      </w:r>
      <w:r w:rsidR="009838E4" w:rsidRPr="009838E4">
        <w:t>relevant subject</w:t>
      </w:r>
      <w:r w:rsidR="00112D26">
        <w:t>; o</w:t>
      </w:r>
      <w:r w:rsidR="009838E4">
        <w:t xml:space="preserve">n the view and editing page, it is the same form shows up, but fills with all the information about this question, so teacher can view the </w:t>
      </w:r>
      <w:r w:rsidR="00112D26">
        <w:t>details and decide to update or not. It also has a link that allow teacher to just simply delete this question or go back to listing page without any changes.</w:t>
      </w:r>
    </w:p>
    <w:p w14:paraId="60A9717F" w14:textId="7CA470D1" w:rsidR="001459C1" w:rsidRDefault="001459C1" w:rsidP="00AC608C">
      <w:pPr>
        <w:jc w:val="both"/>
      </w:pPr>
    </w:p>
    <w:p w14:paraId="2D1371F9" w14:textId="2A788FBE" w:rsidR="000B4466" w:rsidRDefault="000B4466" w:rsidP="000B4466">
      <w:pPr>
        <w:pStyle w:val="Heading1"/>
      </w:pPr>
      <w:r>
        <w:rPr>
          <w:lang w:eastAsia="zh-CN"/>
        </w:rPr>
        <w:t>Purpose of each question</w:t>
      </w:r>
    </w:p>
    <w:p w14:paraId="48D07E7E" w14:textId="03E2EF49" w:rsidR="00C27AB8" w:rsidRDefault="00445C26" w:rsidP="00AB1B1A">
      <w:r>
        <w:t xml:space="preserve">Each question provided </w:t>
      </w:r>
      <w:r w:rsidR="002375CF">
        <w:t xml:space="preserve">with 2 to 4 answers for </w:t>
      </w:r>
      <w:r w:rsidR="007B75C5">
        <w:t>student</w:t>
      </w:r>
      <w:r w:rsidR="002375CF">
        <w:t xml:space="preserve"> to choose for testing </w:t>
      </w:r>
      <w:r w:rsidR="007B75C5">
        <w:t xml:space="preserve">if the student </w:t>
      </w:r>
      <w:r w:rsidR="001127B3">
        <w:t xml:space="preserve">understands the concept of the knowledge point. </w:t>
      </w:r>
    </w:p>
    <w:p w14:paraId="7AF2D159" w14:textId="77777777" w:rsidR="005348FF" w:rsidRDefault="005348FF" w:rsidP="005348FF">
      <w:pPr>
        <w:pStyle w:val="Heading1"/>
      </w:pPr>
      <w:r>
        <w:rPr>
          <w:lang w:eastAsia="zh-CN"/>
        </w:rPr>
        <w:t>Audience targeted by the web site</w:t>
      </w:r>
    </w:p>
    <w:p w14:paraId="50563466" w14:textId="181902A8" w:rsidR="005348FF" w:rsidRDefault="005348FF" w:rsidP="005348FF">
      <w:r>
        <w:t xml:space="preserve">The targeted audience of this online application are the users of </w:t>
      </w:r>
      <w:r w:rsidR="00FA47EC">
        <w:t>Ms.</w:t>
      </w:r>
      <w:r>
        <w:t xml:space="preserve"> Stephanie Moreau’s training school. The users are grouped as:</w:t>
      </w:r>
    </w:p>
    <w:p w14:paraId="16250AA5" w14:textId="77777777" w:rsidR="005348FF" w:rsidRDefault="005348FF" w:rsidP="005348FF">
      <w:pPr>
        <w:pStyle w:val="ListParagraph"/>
        <w:numPr>
          <w:ilvl w:val="0"/>
          <w:numId w:val="17"/>
        </w:numPr>
      </w:pPr>
      <w:r>
        <w:lastRenderedPageBreak/>
        <w:t>Teachers: once a teacher logs in, the teacher can:</w:t>
      </w:r>
    </w:p>
    <w:p w14:paraId="26160A66" w14:textId="77777777" w:rsidR="005348FF" w:rsidRDefault="005348FF" w:rsidP="005348FF">
      <w:pPr>
        <w:pStyle w:val="ListParagraph"/>
        <w:numPr>
          <w:ilvl w:val="1"/>
          <w:numId w:val="17"/>
        </w:numPr>
        <w:ind w:left="1500"/>
      </w:pPr>
      <w:r>
        <w:t>Add a subject for quiz question to test</w:t>
      </w:r>
    </w:p>
    <w:p w14:paraId="3699B635" w14:textId="77777777" w:rsidR="005348FF" w:rsidRDefault="005348FF" w:rsidP="005348FF">
      <w:pPr>
        <w:pStyle w:val="ListParagraph"/>
        <w:numPr>
          <w:ilvl w:val="1"/>
          <w:numId w:val="17"/>
        </w:numPr>
        <w:ind w:left="1500"/>
      </w:pPr>
      <w:r>
        <w:t>Create/edit/delete a question from any quiz</w:t>
      </w:r>
    </w:p>
    <w:p w14:paraId="41EFF036" w14:textId="77777777" w:rsidR="005348FF" w:rsidRDefault="005348FF" w:rsidP="005348FF">
      <w:pPr>
        <w:pStyle w:val="ListParagraph"/>
        <w:numPr>
          <w:ilvl w:val="1"/>
          <w:numId w:val="17"/>
        </w:numPr>
        <w:ind w:left="1500"/>
      </w:pPr>
      <w:r>
        <w:t>Create/edit/delete answers to any question</w:t>
      </w:r>
    </w:p>
    <w:p w14:paraId="2CDF231B" w14:textId="77777777" w:rsidR="005348FF" w:rsidRDefault="005348FF" w:rsidP="005348FF">
      <w:pPr>
        <w:pStyle w:val="ListParagraph"/>
        <w:numPr>
          <w:ilvl w:val="1"/>
          <w:numId w:val="17"/>
        </w:numPr>
        <w:ind w:left="1500"/>
      </w:pPr>
      <w:r>
        <w:t>Modify the question type with single answer or multiple answers for any question</w:t>
      </w:r>
    </w:p>
    <w:p w14:paraId="07529456" w14:textId="77777777" w:rsidR="005348FF" w:rsidRDefault="005348FF" w:rsidP="005348FF">
      <w:pPr>
        <w:pStyle w:val="ListParagraph"/>
        <w:numPr>
          <w:ilvl w:val="0"/>
          <w:numId w:val="17"/>
        </w:numPr>
      </w:pPr>
      <w:r>
        <w:t>Students: once a student logs in, the student can:</w:t>
      </w:r>
    </w:p>
    <w:p w14:paraId="06114C56" w14:textId="77777777" w:rsidR="005348FF" w:rsidRDefault="005348FF" w:rsidP="005348FF">
      <w:pPr>
        <w:pStyle w:val="ListParagraph"/>
        <w:numPr>
          <w:ilvl w:val="1"/>
          <w:numId w:val="17"/>
        </w:numPr>
        <w:ind w:left="1500"/>
      </w:pPr>
      <w:r>
        <w:t>Select the subject for the quiz</w:t>
      </w:r>
    </w:p>
    <w:p w14:paraId="60AA2F58" w14:textId="77777777" w:rsidR="005348FF" w:rsidRDefault="005348FF" w:rsidP="005348FF">
      <w:pPr>
        <w:pStyle w:val="ListParagraph"/>
        <w:numPr>
          <w:ilvl w:val="1"/>
          <w:numId w:val="17"/>
        </w:numPr>
        <w:ind w:left="1500"/>
      </w:pPr>
      <w:r>
        <w:t>Take the quiz for any subject</w:t>
      </w:r>
    </w:p>
    <w:p w14:paraId="7BE73455" w14:textId="77777777" w:rsidR="005348FF" w:rsidRDefault="005348FF" w:rsidP="005348FF">
      <w:pPr>
        <w:pStyle w:val="ListParagraph"/>
        <w:numPr>
          <w:ilvl w:val="1"/>
          <w:numId w:val="17"/>
        </w:numPr>
        <w:ind w:left="1500"/>
      </w:pPr>
      <w:r>
        <w:t>Once submit, see the result and print the result</w:t>
      </w:r>
    </w:p>
    <w:p w14:paraId="5E731C5E" w14:textId="77777777" w:rsidR="00AC608C" w:rsidRDefault="00AC608C" w:rsidP="00AC608C">
      <w:pPr>
        <w:pStyle w:val="ListParagraph"/>
        <w:ind w:left="780"/>
        <w:jc w:val="both"/>
      </w:pPr>
    </w:p>
    <w:p w14:paraId="4BD14A49" w14:textId="5B6CED0B" w:rsidR="008C527B" w:rsidRDefault="008C527B" w:rsidP="008C527B">
      <w:pPr>
        <w:pStyle w:val="Heading1"/>
      </w:pPr>
      <w:r>
        <w:rPr>
          <w:lang w:eastAsia="zh-CN"/>
        </w:rPr>
        <w:t>Data</w:t>
      </w:r>
      <w:r w:rsidR="0083291C">
        <w:rPr>
          <w:lang w:eastAsia="zh-CN"/>
        </w:rPr>
        <w:t xml:space="preserve"> kept and tracked in the web application</w:t>
      </w:r>
    </w:p>
    <w:p w14:paraId="339F90EB" w14:textId="295291F6" w:rsidR="004B56A1" w:rsidRDefault="005B3ECC">
      <w:r>
        <w:t xml:space="preserve">There are </w:t>
      </w:r>
      <w:r w:rsidR="00586227">
        <w:t>6 tables maintained in backend database</w:t>
      </w:r>
      <w:r w:rsidR="00EC0715">
        <w:t xml:space="preserve"> saved on</w:t>
      </w:r>
      <w:r w:rsidR="00BC4B0A">
        <w:t xml:space="preserve"> </w:t>
      </w:r>
      <w:hyperlink r:id="rId11" w:history="1">
        <w:r w:rsidR="00BC4B0A" w:rsidRPr="007E48C4">
          <w:rPr>
            <w:rStyle w:val="Hyperlink"/>
          </w:rPr>
          <w:t>http://localhost/phpmyadmin/db_structure.php?db=ipd19</w:t>
        </w:r>
      </w:hyperlink>
    </w:p>
    <w:p w14:paraId="317B3588" w14:textId="4F45266E" w:rsidR="00ED32B4" w:rsidRDefault="005348FF" w:rsidP="00AC608C">
      <w:pPr>
        <w:jc w:val="both"/>
      </w:pPr>
      <w:r>
        <w:t>F</w:t>
      </w:r>
      <w:r w:rsidR="003648CF">
        <w:t>or tracking the record of the application</w:t>
      </w:r>
      <w:r w:rsidR="004D7479">
        <w:t xml:space="preserve">. Each table </w:t>
      </w:r>
      <w:r w:rsidR="00697E3B">
        <w:t>with the designed structure shows beside</w:t>
      </w:r>
      <w:r w:rsidR="004A6065">
        <w:t xml:space="preserve"> as follows</w:t>
      </w:r>
      <w:r w:rsidR="006078D4">
        <w:t xml:space="preserve">. Tables are connected with foreign keys: </w:t>
      </w:r>
    </w:p>
    <w:p w14:paraId="45DE3738" w14:textId="67CEB4C0" w:rsidR="003648CF" w:rsidRDefault="00A11B21" w:rsidP="003648CF">
      <w:pPr>
        <w:pStyle w:val="ListParagraph"/>
        <w:numPr>
          <w:ilvl w:val="0"/>
          <w:numId w:val="18"/>
        </w:numPr>
      </w:pPr>
      <w:r>
        <w:t>Answer table</w:t>
      </w:r>
    </w:p>
    <w:p w14:paraId="59A50034" w14:textId="36209CED" w:rsidR="0002690F" w:rsidRDefault="005D203D" w:rsidP="0002690F">
      <w:pPr>
        <w:pStyle w:val="ListParagraph"/>
      </w:pPr>
      <w:r>
        <w:rPr>
          <w:noProof/>
        </w:rPr>
        <w:drawing>
          <wp:inline distT="0" distB="0" distL="0" distR="0" wp14:anchorId="44B538A3" wp14:editId="1C5144C2">
            <wp:extent cx="5486400" cy="1151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51890"/>
                    </a:xfrm>
                    <a:prstGeom prst="rect">
                      <a:avLst/>
                    </a:prstGeom>
                  </pic:spPr>
                </pic:pic>
              </a:graphicData>
            </a:graphic>
          </wp:inline>
        </w:drawing>
      </w:r>
    </w:p>
    <w:p w14:paraId="1C30F1F6" w14:textId="77777777" w:rsidR="005972ED" w:rsidRDefault="005972ED" w:rsidP="0002690F">
      <w:pPr>
        <w:pStyle w:val="ListParagraph"/>
      </w:pPr>
    </w:p>
    <w:p w14:paraId="2C1916A5" w14:textId="4E34A96D" w:rsidR="001570A8" w:rsidRDefault="00A11B21" w:rsidP="001570A8">
      <w:pPr>
        <w:pStyle w:val="ListParagraph"/>
        <w:numPr>
          <w:ilvl w:val="0"/>
          <w:numId w:val="18"/>
        </w:numPr>
      </w:pPr>
      <w:r>
        <w:t>Question table</w:t>
      </w:r>
    </w:p>
    <w:p w14:paraId="17078421" w14:textId="74FC27C9" w:rsidR="0002690F" w:rsidRDefault="003D3BA9" w:rsidP="0002690F">
      <w:pPr>
        <w:pStyle w:val="ListParagraph"/>
      </w:pPr>
      <w:r>
        <w:rPr>
          <w:noProof/>
        </w:rPr>
        <w:drawing>
          <wp:inline distT="0" distB="0" distL="0" distR="0" wp14:anchorId="088F3F36" wp14:editId="46DD59CF">
            <wp:extent cx="5486400" cy="113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130300"/>
                    </a:xfrm>
                    <a:prstGeom prst="rect">
                      <a:avLst/>
                    </a:prstGeom>
                  </pic:spPr>
                </pic:pic>
              </a:graphicData>
            </a:graphic>
          </wp:inline>
        </w:drawing>
      </w:r>
    </w:p>
    <w:p w14:paraId="36D7FCBC" w14:textId="77777777" w:rsidR="0002690F" w:rsidRDefault="0002690F" w:rsidP="0002690F">
      <w:pPr>
        <w:pStyle w:val="ListParagraph"/>
      </w:pPr>
    </w:p>
    <w:p w14:paraId="305493A7" w14:textId="3A487EDF" w:rsidR="001570A8" w:rsidRDefault="00A11B21" w:rsidP="001570A8">
      <w:pPr>
        <w:pStyle w:val="ListParagraph"/>
        <w:numPr>
          <w:ilvl w:val="0"/>
          <w:numId w:val="18"/>
        </w:numPr>
      </w:pPr>
      <w:r>
        <w:t>Result table</w:t>
      </w:r>
    </w:p>
    <w:p w14:paraId="73924A0D" w14:textId="01BD6587" w:rsidR="003D3BA9" w:rsidRDefault="00FA47EC" w:rsidP="003D3BA9">
      <w:pPr>
        <w:pStyle w:val="ListParagraph"/>
      </w:pPr>
      <w:r w:rsidRPr="00FA47EC">
        <w:rPr>
          <w:noProof/>
        </w:rPr>
        <w:lastRenderedPageBreak/>
        <w:drawing>
          <wp:inline distT="0" distB="0" distL="0" distR="0" wp14:anchorId="3F8D72BA" wp14:editId="7072DE0C">
            <wp:extent cx="5486400" cy="1518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18285"/>
                    </a:xfrm>
                    <a:prstGeom prst="rect">
                      <a:avLst/>
                    </a:prstGeom>
                    <a:noFill/>
                    <a:ln>
                      <a:noFill/>
                    </a:ln>
                  </pic:spPr>
                </pic:pic>
              </a:graphicData>
            </a:graphic>
          </wp:inline>
        </w:drawing>
      </w:r>
    </w:p>
    <w:p w14:paraId="6BB4A6A7" w14:textId="77777777" w:rsidR="0002690F" w:rsidRDefault="0002690F" w:rsidP="0002690F">
      <w:pPr>
        <w:pStyle w:val="ListParagraph"/>
      </w:pPr>
    </w:p>
    <w:p w14:paraId="4FFAE2A5" w14:textId="186B5D56" w:rsidR="001570A8" w:rsidRDefault="00A11B21" w:rsidP="001570A8">
      <w:pPr>
        <w:pStyle w:val="ListParagraph"/>
        <w:numPr>
          <w:ilvl w:val="0"/>
          <w:numId w:val="18"/>
        </w:numPr>
      </w:pPr>
      <w:r>
        <w:t>Student table</w:t>
      </w:r>
    </w:p>
    <w:p w14:paraId="1404B9CF" w14:textId="118159D6" w:rsidR="0002690F" w:rsidRDefault="008E6930" w:rsidP="0002690F">
      <w:pPr>
        <w:pStyle w:val="ListParagraph"/>
      </w:pPr>
      <w:r>
        <w:rPr>
          <w:noProof/>
        </w:rPr>
        <w:drawing>
          <wp:inline distT="0" distB="0" distL="0" distR="0" wp14:anchorId="2A601E31" wp14:editId="1EE6DFE7">
            <wp:extent cx="5486400" cy="1059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59815"/>
                    </a:xfrm>
                    <a:prstGeom prst="rect">
                      <a:avLst/>
                    </a:prstGeom>
                  </pic:spPr>
                </pic:pic>
              </a:graphicData>
            </a:graphic>
          </wp:inline>
        </w:drawing>
      </w:r>
    </w:p>
    <w:p w14:paraId="66CAFACF" w14:textId="77777777" w:rsidR="0002690F" w:rsidRDefault="0002690F" w:rsidP="0002690F">
      <w:pPr>
        <w:pStyle w:val="ListParagraph"/>
      </w:pPr>
    </w:p>
    <w:p w14:paraId="102D6362" w14:textId="0D9EB38C" w:rsidR="001570A8" w:rsidRDefault="00A11B21" w:rsidP="001570A8">
      <w:pPr>
        <w:pStyle w:val="ListParagraph"/>
        <w:numPr>
          <w:ilvl w:val="0"/>
          <w:numId w:val="18"/>
        </w:numPr>
      </w:pPr>
      <w:r>
        <w:t>Subject table</w:t>
      </w:r>
    </w:p>
    <w:p w14:paraId="5E21B119" w14:textId="456F5FCB" w:rsidR="0002690F" w:rsidRDefault="00254AE4" w:rsidP="0002690F">
      <w:pPr>
        <w:pStyle w:val="ListParagraph"/>
      </w:pPr>
      <w:r>
        <w:rPr>
          <w:noProof/>
        </w:rPr>
        <w:drawing>
          <wp:inline distT="0" distB="0" distL="0" distR="0" wp14:anchorId="5CBAD625" wp14:editId="40A45ADA">
            <wp:extent cx="5486400" cy="814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814070"/>
                    </a:xfrm>
                    <a:prstGeom prst="rect">
                      <a:avLst/>
                    </a:prstGeom>
                  </pic:spPr>
                </pic:pic>
              </a:graphicData>
            </a:graphic>
          </wp:inline>
        </w:drawing>
      </w:r>
    </w:p>
    <w:p w14:paraId="1B4E14EE" w14:textId="77777777" w:rsidR="008E6930" w:rsidRDefault="008E6930" w:rsidP="0002690F">
      <w:pPr>
        <w:pStyle w:val="ListParagraph"/>
      </w:pPr>
    </w:p>
    <w:p w14:paraId="0B75D3E1" w14:textId="345BE393" w:rsidR="001570A8" w:rsidRDefault="00A11B21" w:rsidP="001570A8">
      <w:pPr>
        <w:pStyle w:val="ListParagraph"/>
        <w:numPr>
          <w:ilvl w:val="0"/>
          <w:numId w:val="18"/>
        </w:numPr>
      </w:pPr>
      <w:r>
        <w:t>Teacher table</w:t>
      </w:r>
    </w:p>
    <w:p w14:paraId="4BD17BBF" w14:textId="4D3864D8" w:rsidR="00BC4B0A" w:rsidRDefault="007833F0" w:rsidP="001570A8">
      <w:pPr>
        <w:pStyle w:val="ListParagraph"/>
      </w:pPr>
      <w:r>
        <w:rPr>
          <w:noProof/>
        </w:rPr>
        <w:drawing>
          <wp:inline distT="0" distB="0" distL="0" distR="0" wp14:anchorId="07819D05" wp14:editId="39984E68">
            <wp:extent cx="5486400" cy="1090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090295"/>
                    </a:xfrm>
                    <a:prstGeom prst="rect">
                      <a:avLst/>
                    </a:prstGeom>
                  </pic:spPr>
                </pic:pic>
              </a:graphicData>
            </a:graphic>
          </wp:inline>
        </w:drawing>
      </w:r>
    </w:p>
    <w:p w14:paraId="2FF2A24B" w14:textId="5D564D7B" w:rsidR="00AD2780" w:rsidRDefault="00AD2780" w:rsidP="00AD2780">
      <w:pPr>
        <w:pStyle w:val="Heading1"/>
      </w:pPr>
      <w:r>
        <w:rPr>
          <w:rFonts w:hint="eastAsia"/>
          <w:lang w:eastAsia="zh-CN"/>
        </w:rPr>
        <w:t>Project</w:t>
      </w:r>
      <w:r>
        <w:t xml:space="preserve"> </w:t>
      </w:r>
      <w:r w:rsidR="000A02F5">
        <w:rPr>
          <w:lang w:eastAsia="zh-CN"/>
        </w:rPr>
        <w:t>description</w:t>
      </w:r>
    </w:p>
    <w:p w14:paraId="0A48D8E3" w14:textId="511FFF9E" w:rsidR="00AD2780" w:rsidRDefault="00AD2780" w:rsidP="00AC608C">
      <w:pPr>
        <w:jc w:val="both"/>
      </w:pPr>
      <w:r>
        <w:t xml:space="preserve">We, a team of three engineers, </w:t>
      </w:r>
      <w:r w:rsidR="00AD34C8">
        <w:t>Ms.</w:t>
      </w:r>
      <w:r>
        <w:t xml:space="preserve"> Zhilin Lin, Mr. Zhaosheng Liu, and Mr. Peng Gao, take the assignment from our client Ms. Stephanie Moreau to design and develop an online quiz web application for her professional training school.</w:t>
      </w:r>
    </w:p>
    <w:p w14:paraId="158F9ADC" w14:textId="02260186" w:rsidR="00550AB6" w:rsidRDefault="002F6848" w:rsidP="00AC608C">
      <w:pPr>
        <w:jc w:val="both"/>
      </w:pPr>
      <w:r>
        <w:t xml:space="preserve">Our web </w:t>
      </w:r>
      <w:r w:rsidR="00DD4402">
        <w:t xml:space="preserve">application is developed with PHP backend </w:t>
      </w:r>
      <w:r w:rsidR="00DE5253">
        <w:t>language to handle the business logic. Applying</w:t>
      </w:r>
      <w:r w:rsidR="00A50825">
        <w:t xml:space="preserve"> composer technology with</w:t>
      </w:r>
      <w:r w:rsidR="00DE5253">
        <w:t xml:space="preserve"> </w:t>
      </w:r>
      <w:bookmarkStart w:id="5" w:name="_GoBack"/>
      <w:bookmarkEnd w:id="5"/>
      <w:proofErr w:type="spellStart"/>
      <w:r w:rsidR="000041C8">
        <w:t>Meekro</w:t>
      </w:r>
      <w:proofErr w:type="spellEnd"/>
      <w:r w:rsidR="000041C8">
        <w:t>, and</w:t>
      </w:r>
      <w:r w:rsidR="00BF7755">
        <w:rPr>
          <w:lang w:eastAsia="zh-CN"/>
        </w:rPr>
        <w:t xml:space="preserve"> </w:t>
      </w:r>
      <w:r w:rsidR="00A50825">
        <w:t>Twig</w:t>
      </w:r>
      <w:r w:rsidR="00D45F95">
        <w:t xml:space="preserve">. We applied MVC concept in designing the </w:t>
      </w:r>
      <w:r w:rsidR="0062765F">
        <w:t xml:space="preserve">interactions between database, graphical user interface and </w:t>
      </w:r>
      <w:r w:rsidR="003D760B">
        <w:t xml:space="preserve">business logic controller. </w:t>
      </w:r>
      <w:r w:rsidR="005F0F3F">
        <w:t xml:space="preserve">Front end, we are using HTML, CSS and JavaScript to handle </w:t>
      </w:r>
      <w:r w:rsidR="004D6C5F">
        <w:t>the visual design and interaction.</w:t>
      </w:r>
    </w:p>
    <w:p w14:paraId="781C1C0C" w14:textId="482932E1" w:rsidR="00366153" w:rsidRDefault="00366153" w:rsidP="00AC608C">
      <w:pPr>
        <w:jc w:val="both"/>
      </w:pPr>
      <w:r>
        <w:lastRenderedPageBreak/>
        <w:t xml:space="preserve">Two types of log-in design can separate the teacher and student user with different authorizations for the </w:t>
      </w:r>
      <w:r w:rsidR="00D57AC9">
        <w:t xml:space="preserve">functionality and security concerns </w:t>
      </w:r>
      <w:r w:rsidR="00B80EA4">
        <w:t xml:space="preserve">as part </w:t>
      </w:r>
      <w:r w:rsidR="00D57AC9">
        <w:t xml:space="preserve">of online training school </w:t>
      </w:r>
      <w:r w:rsidR="00B80EA4">
        <w:t xml:space="preserve">system. </w:t>
      </w:r>
    </w:p>
    <w:p w14:paraId="6F91C398" w14:textId="099F25C9" w:rsidR="0007502B" w:rsidRDefault="00A06567" w:rsidP="00AC608C">
      <w:pPr>
        <w:jc w:val="both"/>
      </w:pPr>
      <w:r>
        <w:t xml:space="preserve">Visually, our GUI is clean and </w:t>
      </w:r>
      <w:r w:rsidR="007B7901">
        <w:t>simple</w:t>
      </w:r>
      <w:r w:rsidR="00CC7C16">
        <w:t>, very user friendly. All the buttons</w:t>
      </w:r>
      <w:r w:rsidR="00C94DCF">
        <w:t>,</w:t>
      </w:r>
      <w:r w:rsidR="00CC7C16">
        <w:t xml:space="preserve"> </w:t>
      </w:r>
      <w:r w:rsidR="00C94DCF">
        <w:t xml:space="preserve">links and social media </w:t>
      </w:r>
      <w:r w:rsidR="00076E3B">
        <w:t>icons are active and laid out in a beautiful way.</w:t>
      </w:r>
    </w:p>
    <w:p w14:paraId="4685210F" w14:textId="6B589656" w:rsidR="002B061B" w:rsidRDefault="00B80EA4" w:rsidP="001611E4">
      <w:pPr>
        <w:pStyle w:val="Heading1"/>
        <w:rPr>
          <w:lang w:eastAsia="zh-CN"/>
        </w:rPr>
      </w:pPr>
      <w:r>
        <w:rPr>
          <w:lang w:eastAsia="zh-CN"/>
        </w:rPr>
        <w:t>Things to improve</w:t>
      </w:r>
    </w:p>
    <w:p w14:paraId="408C4640" w14:textId="25C6A62C" w:rsidR="001611E4" w:rsidRDefault="001611E4" w:rsidP="00AC608C">
      <w:pPr>
        <w:jc w:val="both"/>
        <w:rPr>
          <w:lang w:eastAsia="zh-CN"/>
        </w:rPr>
      </w:pPr>
      <w:r>
        <w:rPr>
          <w:lang w:eastAsia="zh-CN"/>
        </w:rPr>
        <w:t xml:space="preserve">There are two places can be improved </w:t>
      </w:r>
      <w:r w:rsidR="00ED1F83">
        <w:rPr>
          <w:lang w:eastAsia="zh-CN"/>
        </w:rPr>
        <w:t xml:space="preserve">for this project </w:t>
      </w:r>
      <w:r w:rsidR="00A26F86">
        <w:rPr>
          <w:lang w:eastAsia="zh-CN"/>
        </w:rPr>
        <w:t>in future:</w:t>
      </w:r>
    </w:p>
    <w:p w14:paraId="593242BB" w14:textId="183ABD89" w:rsidR="00A26F86" w:rsidRDefault="004B3D76" w:rsidP="00AC608C">
      <w:pPr>
        <w:pStyle w:val="ListParagraph"/>
        <w:numPr>
          <w:ilvl w:val="0"/>
          <w:numId w:val="20"/>
        </w:numPr>
        <w:jc w:val="both"/>
        <w:rPr>
          <w:lang w:eastAsia="zh-CN"/>
        </w:rPr>
      </w:pPr>
      <w:r>
        <w:rPr>
          <w:lang w:eastAsia="zh-CN"/>
        </w:rPr>
        <w:t xml:space="preserve">This system can only show the result of </w:t>
      </w:r>
      <w:r w:rsidR="003D3ED0">
        <w:rPr>
          <w:lang w:eastAsia="zh-CN"/>
        </w:rPr>
        <w:t xml:space="preserve">accuracy, but the true answer is not visible to students in result page. </w:t>
      </w:r>
      <w:r w:rsidR="00816B58">
        <w:rPr>
          <w:lang w:eastAsia="zh-CN"/>
        </w:rPr>
        <w:t>In the result page, w</w:t>
      </w:r>
      <w:r w:rsidR="003D3ED0">
        <w:rPr>
          <w:lang w:eastAsia="zh-CN"/>
        </w:rPr>
        <w:t xml:space="preserve">e could </w:t>
      </w:r>
      <w:r w:rsidR="00816B58">
        <w:rPr>
          <w:lang w:eastAsia="zh-CN"/>
        </w:rPr>
        <w:t>add a button link</w:t>
      </w:r>
      <w:r w:rsidR="00E34A8D">
        <w:rPr>
          <w:lang w:eastAsia="zh-CN"/>
        </w:rPr>
        <w:t>s to another page to show all the correct answers to each question of the subjected quiz.</w:t>
      </w:r>
    </w:p>
    <w:p w14:paraId="2085DC74" w14:textId="06089416" w:rsidR="00E34A8D" w:rsidRDefault="004245F3" w:rsidP="00AC608C">
      <w:pPr>
        <w:pStyle w:val="ListParagraph"/>
        <w:numPr>
          <w:ilvl w:val="0"/>
          <w:numId w:val="20"/>
        </w:numPr>
        <w:jc w:val="both"/>
        <w:rPr>
          <w:lang w:eastAsia="zh-CN"/>
        </w:rPr>
      </w:pPr>
      <w:r>
        <w:rPr>
          <w:lang w:eastAsia="zh-CN"/>
        </w:rPr>
        <w:t xml:space="preserve">We developed four </w:t>
      </w:r>
      <w:r w:rsidR="00521B56">
        <w:rPr>
          <w:lang w:eastAsia="zh-CN"/>
        </w:rPr>
        <w:t>subjects</w:t>
      </w:r>
      <w:r w:rsidR="00112D26">
        <w:rPr>
          <w:lang w:eastAsia="zh-CN"/>
        </w:rPr>
        <w:t xml:space="preserve">’ </w:t>
      </w:r>
      <w:r w:rsidR="00BF7755">
        <w:rPr>
          <w:lang w:eastAsia="zh-CN"/>
        </w:rPr>
        <w:t>quiz;</w:t>
      </w:r>
      <w:r w:rsidR="00521B56">
        <w:rPr>
          <w:lang w:eastAsia="zh-CN"/>
        </w:rPr>
        <w:t xml:space="preserve"> each subject cont</w:t>
      </w:r>
      <w:r w:rsidR="00112D26">
        <w:rPr>
          <w:lang w:eastAsia="zh-CN"/>
        </w:rPr>
        <w:t>ain</w:t>
      </w:r>
      <w:r w:rsidR="00521B56">
        <w:rPr>
          <w:lang w:eastAsia="zh-CN"/>
        </w:rPr>
        <w:t xml:space="preserve">s 5 questions as an initial launch. In future, </w:t>
      </w:r>
      <w:r w:rsidR="007D32C5">
        <w:rPr>
          <w:lang w:eastAsia="zh-CN"/>
        </w:rPr>
        <w:t>it could be easily to expand more subjects and questions as client</w:t>
      </w:r>
      <w:r w:rsidR="00614AA3">
        <w:rPr>
          <w:lang w:eastAsia="zh-CN"/>
        </w:rPr>
        <w:t xml:space="preserve"> needs.</w:t>
      </w:r>
    </w:p>
    <w:p w14:paraId="07F6A6BC" w14:textId="1287B3B0" w:rsidR="00112D26" w:rsidRDefault="00112D26" w:rsidP="00112D26">
      <w:pPr>
        <w:pStyle w:val="ListParagraph"/>
        <w:numPr>
          <w:ilvl w:val="0"/>
          <w:numId w:val="20"/>
        </w:numPr>
        <w:jc w:val="both"/>
        <w:rPr>
          <w:lang w:eastAsia="zh-CN"/>
        </w:rPr>
      </w:pPr>
      <w:r>
        <w:rPr>
          <w:lang w:eastAsia="zh-CN"/>
        </w:rPr>
        <w:t>The number of options of each question can decide by getting from user.</w:t>
      </w:r>
    </w:p>
    <w:p w14:paraId="7B051371" w14:textId="2FB69DCA" w:rsidR="00FA47EC" w:rsidRPr="001611E4" w:rsidRDefault="00FA47EC" w:rsidP="00112D26">
      <w:pPr>
        <w:pStyle w:val="ListParagraph"/>
        <w:numPr>
          <w:ilvl w:val="0"/>
          <w:numId w:val="20"/>
        </w:numPr>
        <w:jc w:val="both"/>
        <w:rPr>
          <w:lang w:eastAsia="zh-CN"/>
        </w:rPr>
      </w:pPr>
      <w:r w:rsidRPr="00FA47EC">
        <w:rPr>
          <w:lang w:eastAsia="zh-CN"/>
        </w:rPr>
        <w:t>The whole website can be integrated with fat</w:t>
      </w:r>
      <w:r w:rsidR="00BF7755">
        <w:rPr>
          <w:rFonts w:hint="eastAsia"/>
          <w:lang w:eastAsia="zh-CN"/>
        </w:rPr>
        <w:t>-</w:t>
      </w:r>
      <w:r w:rsidRPr="00FA47EC">
        <w:rPr>
          <w:lang w:eastAsia="zh-CN"/>
        </w:rPr>
        <w:t>free framework</w:t>
      </w:r>
      <w:r w:rsidR="00442268">
        <w:rPr>
          <w:lang w:eastAsia="zh-CN"/>
        </w:rPr>
        <w:t>.</w:t>
      </w:r>
    </w:p>
    <w:p w14:paraId="396FF343" w14:textId="621DD67C" w:rsidR="00B80EA4" w:rsidRDefault="001611E4" w:rsidP="00AC608C">
      <w:pPr>
        <w:jc w:val="both"/>
      </w:pPr>
      <w:r>
        <w:t>Last but not the least, t</w:t>
      </w:r>
      <w:r w:rsidR="008F4751">
        <w:t>his project can be</w:t>
      </w:r>
      <w:r w:rsidR="00A241C7">
        <w:t xml:space="preserve"> used as independent </w:t>
      </w:r>
      <w:r w:rsidR="002B061B">
        <w:t>online quiz or test application. Moreover, it can be</w:t>
      </w:r>
      <w:r w:rsidR="008F4751">
        <w:t xml:space="preserve"> </w:t>
      </w:r>
      <w:r w:rsidR="0082682A">
        <w:t>buil</w:t>
      </w:r>
      <w:r w:rsidR="00A241C7">
        <w:t>t</w:t>
      </w:r>
      <w:r w:rsidR="0082682A">
        <w:t xml:space="preserve"> as a module </w:t>
      </w:r>
      <w:r w:rsidR="000564EC">
        <w:t>to be part of client’s entire school website</w:t>
      </w:r>
      <w:r w:rsidR="00A241C7">
        <w:t xml:space="preserve"> in future.</w:t>
      </w:r>
    </w:p>
    <w:p w14:paraId="357A5583" w14:textId="77777777" w:rsidR="00B80EA4" w:rsidRDefault="00B80EA4" w:rsidP="00AC608C">
      <w:pPr>
        <w:jc w:val="both"/>
      </w:pPr>
    </w:p>
    <w:p w14:paraId="57B510DA" w14:textId="77777777" w:rsidR="00B80EA4" w:rsidRDefault="00B80EA4"/>
    <w:sectPr w:rsidR="00B80EA4">
      <w:footerReference w:type="default" r:id="rId1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78764" w14:textId="77777777" w:rsidR="008B6594" w:rsidRDefault="008B6594" w:rsidP="00C6554A">
      <w:pPr>
        <w:spacing w:before="0" w:after="0" w:line="240" w:lineRule="auto"/>
      </w:pPr>
      <w:r>
        <w:separator/>
      </w:r>
    </w:p>
  </w:endnote>
  <w:endnote w:type="continuationSeparator" w:id="0">
    <w:p w14:paraId="6135B381" w14:textId="77777777" w:rsidR="008B6594" w:rsidRDefault="008B659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新魏">
    <w:altName w:val="STXinwei"/>
    <w:panose1 w:val="02010800040101010101"/>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F835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26F75" w14:textId="77777777" w:rsidR="008B6594" w:rsidRDefault="008B6594" w:rsidP="00C6554A">
      <w:pPr>
        <w:spacing w:before="0" w:after="0" w:line="240" w:lineRule="auto"/>
      </w:pPr>
      <w:r>
        <w:separator/>
      </w:r>
    </w:p>
  </w:footnote>
  <w:footnote w:type="continuationSeparator" w:id="0">
    <w:p w14:paraId="10D9EC16" w14:textId="77777777" w:rsidR="008B6594" w:rsidRDefault="008B659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1914795"/>
    <w:multiLevelType w:val="hybridMultilevel"/>
    <w:tmpl w:val="CC36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4F6B6A"/>
    <w:multiLevelType w:val="hybridMultilevel"/>
    <w:tmpl w:val="4E544734"/>
    <w:lvl w:ilvl="0" w:tplc="04090001">
      <w:start w:val="1"/>
      <w:numFmt w:val="bullet"/>
      <w:lvlText w:val=""/>
      <w:lvlJc w:val="left"/>
      <w:pPr>
        <w:ind w:left="780" w:hanging="360"/>
      </w:pPr>
      <w:rPr>
        <w:rFonts w:ascii="Symbol" w:hAnsi="Symbol" w:hint="default"/>
      </w:rPr>
    </w:lvl>
    <w:lvl w:ilvl="1" w:tplc="0409000D">
      <w:start w:val="1"/>
      <w:numFmt w:val="bullet"/>
      <w:lvlText w:val=""/>
      <w:lvlJc w:val="left"/>
      <w:pPr>
        <w:ind w:left="644" w:hanging="360"/>
      </w:pPr>
      <w:rPr>
        <w:rFonts w:ascii="Wingdings" w:hAnsi="Wingdings"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78070578"/>
    <w:multiLevelType w:val="hybridMultilevel"/>
    <w:tmpl w:val="E6F03F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8F80A5B"/>
    <w:multiLevelType w:val="hybridMultilevel"/>
    <w:tmpl w:val="3D1C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1A545A"/>
    <w:multiLevelType w:val="hybridMultilevel"/>
    <w:tmpl w:val="B68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2"/>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6"/>
  </w:num>
  <w:num w:numId="18">
    <w:abstractNumId w:val="18"/>
  </w:num>
  <w:num w:numId="19">
    <w:abstractNumId w:val="17"/>
  </w:num>
  <w:num w:numId="20">
    <w:abstractNumId w:val="19"/>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D1"/>
    <w:rsid w:val="00000C51"/>
    <w:rsid w:val="000041C8"/>
    <w:rsid w:val="00016BE6"/>
    <w:rsid w:val="0002690F"/>
    <w:rsid w:val="00050E1D"/>
    <w:rsid w:val="000564EC"/>
    <w:rsid w:val="000675BA"/>
    <w:rsid w:val="0007502B"/>
    <w:rsid w:val="000752A2"/>
    <w:rsid w:val="00076E3B"/>
    <w:rsid w:val="000A02F5"/>
    <w:rsid w:val="000B4466"/>
    <w:rsid w:val="000C18BA"/>
    <w:rsid w:val="000E6EE0"/>
    <w:rsid w:val="001127B3"/>
    <w:rsid w:val="00112D26"/>
    <w:rsid w:val="001459C1"/>
    <w:rsid w:val="001570A8"/>
    <w:rsid w:val="001611E4"/>
    <w:rsid w:val="001D10AF"/>
    <w:rsid w:val="002375CF"/>
    <w:rsid w:val="00254AE4"/>
    <w:rsid w:val="002554CD"/>
    <w:rsid w:val="00263B57"/>
    <w:rsid w:val="00286DC1"/>
    <w:rsid w:val="00293B83"/>
    <w:rsid w:val="002A5AA0"/>
    <w:rsid w:val="002B061B"/>
    <w:rsid w:val="002B4294"/>
    <w:rsid w:val="002E369D"/>
    <w:rsid w:val="002F6848"/>
    <w:rsid w:val="002F729E"/>
    <w:rsid w:val="00315CAE"/>
    <w:rsid w:val="00333D0D"/>
    <w:rsid w:val="003648CF"/>
    <w:rsid w:val="00366153"/>
    <w:rsid w:val="003900B7"/>
    <w:rsid w:val="003A7CD4"/>
    <w:rsid w:val="003C0787"/>
    <w:rsid w:val="003D3BA9"/>
    <w:rsid w:val="003D3ED0"/>
    <w:rsid w:val="003D760B"/>
    <w:rsid w:val="003F6224"/>
    <w:rsid w:val="00402F4F"/>
    <w:rsid w:val="004245F3"/>
    <w:rsid w:val="00442268"/>
    <w:rsid w:val="00445C26"/>
    <w:rsid w:val="004A6065"/>
    <w:rsid w:val="004B3D76"/>
    <w:rsid w:val="004B56A1"/>
    <w:rsid w:val="004C049F"/>
    <w:rsid w:val="004D6C5F"/>
    <w:rsid w:val="004D7479"/>
    <w:rsid w:val="004F03ED"/>
    <w:rsid w:val="005000E2"/>
    <w:rsid w:val="0051249C"/>
    <w:rsid w:val="00521B56"/>
    <w:rsid w:val="005348FF"/>
    <w:rsid w:val="00550AB6"/>
    <w:rsid w:val="0055442C"/>
    <w:rsid w:val="00586227"/>
    <w:rsid w:val="00586DA7"/>
    <w:rsid w:val="005972ED"/>
    <w:rsid w:val="005A7995"/>
    <w:rsid w:val="005B1588"/>
    <w:rsid w:val="005B3ECC"/>
    <w:rsid w:val="005C3E7E"/>
    <w:rsid w:val="005D203D"/>
    <w:rsid w:val="005F0F3F"/>
    <w:rsid w:val="0060333D"/>
    <w:rsid w:val="006078D4"/>
    <w:rsid w:val="00614AA3"/>
    <w:rsid w:val="0062765F"/>
    <w:rsid w:val="00640E25"/>
    <w:rsid w:val="00670CD1"/>
    <w:rsid w:val="006837A0"/>
    <w:rsid w:val="006868C5"/>
    <w:rsid w:val="00693097"/>
    <w:rsid w:val="00697E3B"/>
    <w:rsid w:val="006A3CE7"/>
    <w:rsid w:val="006E27D7"/>
    <w:rsid w:val="00757B54"/>
    <w:rsid w:val="007711AF"/>
    <w:rsid w:val="00781F8B"/>
    <w:rsid w:val="007833F0"/>
    <w:rsid w:val="007A157D"/>
    <w:rsid w:val="007B17FB"/>
    <w:rsid w:val="007B75C5"/>
    <w:rsid w:val="007B7901"/>
    <w:rsid w:val="007D32C5"/>
    <w:rsid w:val="007D341C"/>
    <w:rsid w:val="00816B58"/>
    <w:rsid w:val="0082682A"/>
    <w:rsid w:val="0083291C"/>
    <w:rsid w:val="00860BA2"/>
    <w:rsid w:val="00875D8D"/>
    <w:rsid w:val="00891A25"/>
    <w:rsid w:val="008B6594"/>
    <w:rsid w:val="008C527B"/>
    <w:rsid w:val="008E6930"/>
    <w:rsid w:val="008F4751"/>
    <w:rsid w:val="00964BB5"/>
    <w:rsid w:val="009838E4"/>
    <w:rsid w:val="00A06567"/>
    <w:rsid w:val="00A11B21"/>
    <w:rsid w:val="00A241C7"/>
    <w:rsid w:val="00A26F86"/>
    <w:rsid w:val="00A37F01"/>
    <w:rsid w:val="00A50825"/>
    <w:rsid w:val="00AA0F1B"/>
    <w:rsid w:val="00AB13A5"/>
    <w:rsid w:val="00AB1B1A"/>
    <w:rsid w:val="00AC608C"/>
    <w:rsid w:val="00AD2780"/>
    <w:rsid w:val="00AD34C8"/>
    <w:rsid w:val="00B80EA4"/>
    <w:rsid w:val="00BC4B0A"/>
    <w:rsid w:val="00BF7755"/>
    <w:rsid w:val="00C127CA"/>
    <w:rsid w:val="00C27AB8"/>
    <w:rsid w:val="00C479F8"/>
    <w:rsid w:val="00C652FB"/>
    <w:rsid w:val="00C6554A"/>
    <w:rsid w:val="00C94DCF"/>
    <w:rsid w:val="00CC7C16"/>
    <w:rsid w:val="00D45F95"/>
    <w:rsid w:val="00D57AC9"/>
    <w:rsid w:val="00DA0281"/>
    <w:rsid w:val="00DA4734"/>
    <w:rsid w:val="00DD4402"/>
    <w:rsid w:val="00DE5253"/>
    <w:rsid w:val="00DE5816"/>
    <w:rsid w:val="00E031A6"/>
    <w:rsid w:val="00E31625"/>
    <w:rsid w:val="00E34A8D"/>
    <w:rsid w:val="00EC0715"/>
    <w:rsid w:val="00EC2E4B"/>
    <w:rsid w:val="00EC353D"/>
    <w:rsid w:val="00ED1F83"/>
    <w:rsid w:val="00ED32B4"/>
    <w:rsid w:val="00ED7C44"/>
    <w:rsid w:val="00F04A58"/>
    <w:rsid w:val="00F21B27"/>
    <w:rsid w:val="00F4177E"/>
    <w:rsid w:val="00F65251"/>
    <w:rsid w:val="00F83DDB"/>
    <w:rsid w:val="00F96C1C"/>
    <w:rsid w:val="00FA39E6"/>
    <w:rsid w:val="00FA47EC"/>
    <w:rsid w:val="00FA76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DF202"/>
  <w15:chartTrackingRefBased/>
  <w15:docId w15:val="{1C85F831-F110-4BBB-8245-1D364896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EA4"/>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27AB8"/>
    <w:pPr>
      <w:ind w:left="720"/>
      <w:contextualSpacing/>
    </w:pPr>
  </w:style>
  <w:style w:type="character" w:styleId="UnresolvedMention">
    <w:name w:val="Unresolved Mention"/>
    <w:basedOn w:val="DefaultParagraphFont"/>
    <w:uiPriority w:val="99"/>
    <w:semiHidden/>
    <w:unhideWhenUsed/>
    <w:rsid w:val="00BC4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phpmyadmin/db_structure.php?db=ipd19"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en-US%7bB3473200-5EF4-473D-9845-8B17083A5E04%7d\%7b1CF4C1C6-1D71-4347-94CE-E2AB1FF5EE44%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BF42BF859D4E4FB4D1D2FC23C65604" ma:contentTypeVersion="7" ma:contentTypeDescription="Create a new document." ma:contentTypeScope="" ma:versionID="8e0b7260a02b02b7da5cd651e6ba3878">
  <xsd:schema xmlns:xsd="http://www.w3.org/2001/XMLSchema" xmlns:xs="http://www.w3.org/2001/XMLSchema" xmlns:p="http://schemas.microsoft.com/office/2006/metadata/properties" xmlns:ns3="ddc8b083-f14b-4e2a-a86d-0269585f9c1a" targetNamespace="http://schemas.microsoft.com/office/2006/metadata/properties" ma:root="true" ma:fieldsID="9a11955ada0bd2b76a57212b015fd5ba" ns3:_="">
    <xsd:import namespace="ddc8b083-f14b-4e2a-a86d-0269585f9c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8b083-f14b-4e2a-a86d-0269585f9c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7766CE-AFF1-4C2F-A3F8-270DCFF9E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8b083-f14b-4e2a-a86d-0269585f9c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D3E774-34B3-4AE6-9C5E-B0E8010E4EBC}">
  <ds:schemaRefs>
    <ds:schemaRef ds:uri="http://schemas.microsoft.com/sharepoint/v3/contenttype/forms"/>
  </ds:schemaRefs>
</ds:datastoreItem>
</file>

<file path=customXml/itemProps3.xml><?xml version="1.0" encoding="utf-8"?>
<ds:datastoreItem xmlns:ds="http://schemas.openxmlformats.org/officeDocument/2006/customXml" ds:itemID="{D0BC97D1-902F-40E4-8004-5E5D547E4E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{1CF4C1C6-1D71-4347-94CE-E2AB1FF5EE44}tf02835058.dotx</Template>
  <TotalTime>22</TotalTime>
  <Pages>5</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Zhaosheng Liu</cp:lastModifiedBy>
  <cp:revision>5</cp:revision>
  <dcterms:created xsi:type="dcterms:W3CDTF">2020-04-05T07:21:00Z</dcterms:created>
  <dcterms:modified xsi:type="dcterms:W3CDTF">2020-04-05T23:12:00Z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0x010100A7BF42BF859D4E4FB4D1D2FC23C65604</vt:lpwstr>
  </property>
</Properties>
</file>