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E023" w14:textId="402500DC" w:rsidR="00C6554A" w:rsidRPr="008B5277" w:rsidRDefault="007A157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69ECADE" wp14:editId="4373D9D4">
            <wp:extent cx="5486400" cy="3657600"/>
            <wp:effectExtent l="0" t="0" r="0" b="0"/>
            <wp:docPr id="1" name="Picture 1" descr="A desk with a computer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-imac-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79FAB94" w14:textId="75021C89" w:rsidR="00C6554A" w:rsidRPr="00050E1D" w:rsidRDefault="00670CD1" w:rsidP="00C6554A">
      <w:pPr>
        <w:pStyle w:val="Title"/>
      </w:pPr>
      <w:r w:rsidRPr="00050E1D">
        <w:rPr>
          <w:rFonts w:hint="eastAsia"/>
          <w:lang w:eastAsia="zh-CN"/>
        </w:rPr>
        <w:t>Phoenix</w:t>
      </w:r>
      <w:r w:rsidRPr="00050E1D">
        <w:t xml:space="preserve"> </w:t>
      </w:r>
      <w:r w:rsidRPr="00050E1D">
        <w:rPr>
          <w:rFonts w:hint="eastAsia"/>
          <w:lang w:eastAsia="zh-CN"/>
        </w:rPr>
        <w:t>Quiz</w:t>
      </w:r>
      <w:r w:rsidRPr="00050E1D">
        <w:rPr>
          <w:lang w:eastAsia="zh-CN"/>
        </w:rPr>
        <w:t xml:space="preserve"> Web</w:t>
      </w:r>
      <w:r w:rsidRPr="00050E1D">
        <w:t xml:space="preserve"> Application</w:t>
      </w:r>
      <w:r w:rsidR="001700E0">
        <w:t xml:space="preserve"> </w:t>
      </w:r>
      <w:r w:rsidR="0014476E">
        <w:rPr>
          <w:rFonts w:hint="eastAsia"/>
          <w:lang w:eastAsia="zh-CN"/>
        </w:rPr>
        <w:t>Flowchar</w:t>
      </w:r>
      <w:r w:rsidR="0014476E">
        <w:rPr>
          <w:lang w:eastAsia="zh-CN"/>
        </w:rPr>
        <w:t>t and Storyboard</w:t>
      </w:r>
    </w:p>
    <w:p w14:paraId="654158AA" w14:textId="6BC0D58C" w:rsidR="00670CD1" w:rsidRPr="00050E1D" w:rsidRDefault="00670CD1" w:rsidP="00C6554A">
      <w:pPr>
        <w:pStyle w:val="Subtitle"/>
      </w:pPr>
      <w:r w:rsidRPr="00050E1D">
        <w:t>Final project</w:t>
      </w:r>
    </w:p>
    <w:p w14:paraId="43863930" w14:textId="2F081CB0" w:rsidR="00C6554A" w:rsidRPr="00050E1D" w:rsidRDefault="00670CD1" w:rsidP="00C6554A">
      <w:pPr>
        <w:pStyle w:val="Subtitle"/>
      </w:pPr>
      <w:r w:rsidRPr="00050E1D">
        <w:t>php+jAVASCRIPT+HTML+CSS</w:t>
      </w:r>
    </w:p>
    <w:p w14:paraId="0F4CB9FC" w14:textId="1D5BEDB5" w:rsidR="00C6554A" w:rsidRDefault="00670CD1" w:rsidP="00C6554A">
      <w:pPr>
        <w:pStyle w:val="ContactInfo"/>
      </w:pPr>
      <w:r>
        <w:t xml:space="preserve">Zhilin Lin, </w:t>
      </w:r>
      <w:proofErr w:type="spellStart"/>
      <w:r>
        <w:t>Zhaosheng</w:t>
      </w:r>
      <w:proofErr w:type="spellEnd"/>
      <w:r>
        <w:t xml:space="preserve"> Liu, Peng Gao</w:t>
      </w:r>
      <w:r w:rsidR="00C6554A">
        <w:t xml:space="preserve"> | </w:t>
      </w:r>
      <w:r>
        <w:t>420-P75-AB PHP Programming</w:t>
      </w:r>
      <w:r w:rsidR="00C6554A">
        <w:t xml:space="preserve"> |</w:t>
      </w:r>
      <w:r w:rsidR="00C6554A" w:rsidRPr="00D5413C">
        <w:t xml:space="preserve"> </w:t>
      </w:r>
      <w:r>
        <w:t>202</w:t>
      </w:r>
      <w:r w:rsidR="00640E25">
        <w:t>0</w:t>
      </w:r>
      <w:r>
        <w:t>-0</w:t>
      </w:r>
      <w:r w:rsidR="00050E1D">
        <w:rPr>
          <w:rFonts w:hint="eastAsia"/>
          <w:lang w:eastAsia="zh-CN"/>
        </w:rPr>
        <w:t>4</w:t>
      </w:r>
      <w:r>
        <w:t>-</w:t>
      </w:r>
      <w:r w:rsidR="00050E1D">
        <w:rPr>
          <w:rFonts w:hint="eastAsia"/>
          <w:lang w:eastAsia="zh-CN"/>
        </w:rPr>
        <w:t>04</w:t>
      </w:r>
      <w:r w:rsidR="00C6554A">
        <w:br w:type="page"/>
      </w:r>
    </w:p>
    <w:p w14:paraId="1A2CB8A7" w14:textId="2E84B190" w:rsidR="007D341C" w:rsidRDefault="00D47AA1" w:rsidP="007D341C">
      <w:pPr>
        <w:pStyle w:val="Heading1"/>
        <w:rPr>
          <w:lang w:eastAsia="zh-CN"/>
        </w:rPr>
      </w:pPr>
      <w:r>
        <w:rPr>
          <w:lang w:eastAsia="zh-CN"/>
        </w:rPr>
        <w:lastRenderedPageBreak/>
        <w:t xml:space="preserve">Web pages we </w:t>
      </w:r>
      <w:r w:rsidR="00C873F8">
        <w:rPr>
          <w:lang w:eastAsia="zh-CN"/>
        </w:rPr>
        <w:t>need</w:t>
      </w:r>
      <w:r>
        <w:rPr>
          <w:lang w:eastAsia="zh-CN"/>
        </w:rPr>
        <w:t xml:space="preserve"> build in this </w:t>
      </w:r>
      <w:r w:rsidR="00C873F8">
        <w:rPr>
          <w:lang w:eastAsia="zh-CN"/>
        </w:rPr>
        <w:t>web site</w:t>
      </w:r>
    </w:p>
    <w:p w14:paraId="339C9ED4" w14:textId="0C769DDB" w:rsidR="00CA4093" w:rsidRDefault="00802706" w:rsidP="00CA4093">
      <w:pPr>
        <w:rPr>
          <w:lang w:eastAsia="zh-CN"/>
        </w:rPr>
      </w:pPr>
      <w:r>
        <w:rPr>
          <w:lang w:eastAsia="zh-CN"/>
        </w:rPr>
        <w:t>The user can be either teachers or students. Teacher</w:t>
      </w:r>
      <w:r w:rsidR="00DD7489">
        <w:rPr>
          <w:lang w:eastAsia="zh-CN"/>
        </w:rPr>
        <w:t>s’ login information is written at the backend database</w:t>
      </w:r>
      <w:r w:rsidR="005770CC">
        <w:rPr>
          <w:lang w:eastAsia="zh-CN"/>
        </w:rPr>
        <w:t xml:space="preserve"> by admin</w:t>
      </w:r>
      <w:r w:rsidR="00180CBF">
        <w:rPr>
          <w:lang w:eastAsia="zh-CN"/>
        </w:rPr>
        <w:t>istrator</w:t>
      </w:r>
      <w:r w:rsidR="00DD7489">
        <w:rPr>
          <w:lang w:eastAsia="zh-CN"/>
        </w:rPr>
        <w:t xml:space="preserve"> for security reasons. </w:t>
      </w:r>
      <w:r w:rsidR="00705F38">
        <w:rPr>
          <w:lang w:eastAsia="zh-CN"/>
        </w:rPr>
        <w:t xml:space="preserve">Any user logged in from the web site by default is a student. </w:t>
      </w:r>
      <w:r w:rsidR="00910A79">
        <w:rPr>
          <w:lang w:eastAsia="zh-CN"/>
        </w:rPr>
        <w:t>Because of the functionality and authori</w:t>
      </w:r>
      <w:r w:rsidR="00180CBF">
        <w:rPr>
          <w:lang w:eastAsia="zh-CN"/>
        </w:rPr>
        <w:t>zation</w:t>
      </w:r>
      <w:r w:rsidR="00910A79">
        <w:rPr>
          <w:lang w:eastAsia="zh-CN"/>
        </w:rPr>
        <w:t xml:space="preserve"> difference, </w:t>
      </w:r>
      <w:r w:rsidR="009C6267">
        <w:rPr>
          <w:lang w:eastAsia="zh-CN"/>
        </w:rPr>
        <w:t xml:space="preserve">teacher and student will need to have the following web pages designed in this </w:t>
      </w:r>
      <w:r w:rsidR="00DF5334">
        <w:rPr>
          <w:lang w:eastAsia="zh-CN"/>
        </w:rPr>
        <w:t>web</w:t>
      </w:r>
      <w:r w:rsidR="009C6267">
        <w:rPr>
          <w:lang w:eastAsia="zh-CN"/>
        </w:rPr>
        <w:t>site:</w:t>
      </w:r>
    </w:p>
    <w:p w14:paraId="368011BB" w14:textId="3D022ADB" w:rsidR="009C6267" w:rsidRPr="00CA4093" w:rsidRDefault="008064E8" w:rsidP="008064E8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Teacher</w:t>
      </w:r>
      <w:r w:rsidR="00092482">
        <w:rPr>
          <w:lang w:eastAsia="zh-CN"/>
        </w:rPr>
        <w:t xml:space="preserve"> mode</w:t>
      </w:r>
      <w:r>
        <w:rPr>
          <w:lang w:eastAsia="zh-CN"/>
        </w:rPr>
        <w:t>:</w:t>
      </w:r>
    </w:p>
    <w:p w14:paraId="7801F8FA" w14:textId="3872FDF0" w:rsidR="00C27AB8" w:rsidRDefault="0066499A" w:rsidP="008064E8">
      <w:pPr>
        <w:pStyle w:val="ListParagraph"/>
        <w:numPr>
          <w:ilvl w:val="1"/>
          <w:numId w:val="16"/>
        </w:numPr>
      </w:pPr>
      <w:r>
        <w:t>Home</w:t>
      </w:r>
      <w:r w:rsidR="004B1578">
        <w:t xml:space="preserve"> </w:t>
      </w:r>
      <w:r w:rsidR="00005CCA">
        <w:t>p</w:t>
      </w:r>
      <w:r w:rsidR="004B1578">
        <w:t>age</w:t>
      </w:r>
      <w:r>
        <w:t xml:space="preserve">: </w:t>
      </w:r>
      <w:proofErr w:type="spellStart"/>
      <w:r>
        <w:t>index.php</w:t>
      </w:r>
      <w:proofErr w:type="spellEnd"/>
      <w:r w:rsidR="00B07CA1">
        <w:t xml:space="preserve"> </w:t>
      </w:r>
    </w:p>
    <w:p w14:paraId="4FAFA4EB" w14:textId="22F22C8C" w:rsidR="00C27AB8" w:rsidRPr="00BC2068" w:rsidRDefault="004B1578" w:rsidP="008064E8">
      <w:pPr>
        <w:pStyle w:val="ListParagraph"/>
        <w:numPr>
          <w:ilvl w:val="1"/>
          <w:numId w:val="16"/>
        </w:numPr>
      </w:pPr>
      <w:r w:rsidRPr="00BC2068">
        <w:t xml:space="preserve">Login </w:t>
      </w:r>
      <w:r w:rsidR="00005CCA" w:rsidRPr="00BC2068">
        <w:t>p</w:t>
      </w:r>
      <w:r w:rsidRPr="00BC2068">
        <w:t xml:space="preserve">age: </w:t>
      </w:r>
      <w:proofErr w:type="spellStart"/>
      <w:r w:rsidRPr="00BC2068">
        <w:t>login.php</w:t>
      </w:r>
      <w:proofErr w:type="spellEnd"/>
      <w:r w:rsidR="00CE00CD" w:rsidRPr="00BC2068">
        <w:t xml:space="preserve"> (teacher’s cre</w:t>
      </w:r>
      <w:r w:rsidR="00BC2068" w:rsidRPr="00BC2068">
        <w:t>den</w:t>
      </w:r>
      <w:r w:rsidR="00BC2068">
        <w:t>tials have been saved in database already</w:t>
      </w:r>
      <w:r w:rsidR="0040135F">
        <w:t xml:space="preserve"> by database admin</w:t>
      </w:r>
      <w:r w:rsidR="00507B1F">
        <w:t>, no teacher register</w:t>
      </w:r>
      <w:r w:rsidR="00980791">
        <w:t>s</w:t>
      </w:r>
      <w:r w:rsidR="00507B1F">
        <w:t xml:space="preserve"> available on the website</w:t>
      </w:r>
      <w:r w:rsidR="0040135F">
        <w:t>)</w:t>
      </w:r>
    </w:p>
    <w:p w14:paraId="47495E70" w14:textId="38841214" w:rsidR="001459C1" w:rsidRDefault="00005CCA" w:rsidP="008064E8">
      <w:pPr>
        <w:pStyle w:val="ListParagraph"/>
        <w:numPr>
          <w:ilvl w:val="1"/>
          <w:numId w:val="16"/>
        </w:numPr>
      </w:pPr>
      <w:r>
        <w:t xml:space="preserve">Question page: </w:t>
      </w:r>
      <w:proofErr w:type="spellStart"/>
      <w:r>
        <w:t>question.php</w:t>
      </w:r>
      <w:proofErr w:type="spellEnd"/>
    </w:p>
    <w:p w14:paraId="1C30572A" w14:textId="1D1C64E3" w:rsidR="008064E8" w:rsidRDefault="00464F6B" w:rsidP="008064E8">
      <w:pPr>
        <w:pStyle w:val="ListParagraph"/>
        <w:numPr>
          <w:ilvl w:val="0"/>
          <w:numId w:val="16"/>
        </w:numPr>
      </w:pPr>
      <w:r>
        <w:t>Student</w:t>
      </w:r>
      <w:r w:rsidR="00092482">
        <w:t xml:space="preserve"> mode</w:t>
      </w:r>
      <w:r>
        <w:t>:</w:t>
      </w:r>
    </w:p>
    <w:p w14:paraId="3B06864A" w14:textId="77777777" w:rsidR="00CE60D7" w:rsidRDefault="00464F6B" w:rsidP="00464F6B">
      <w:pPr>
        <w:pStyle w:val="ListParagraph"/>
        <w:numPr>
          <w:ilvl w:val="1"/>
          <w:numId w:val="16"/>
        </w:numPr>
      </w:pPr>
      <w:r>
        <w:t xml:space="preserve">Home page: </w:t>
      </w:r>
      <w:proofErr w:type="spellStart"/>
      <w:r>
        <w:t>index.php</w:t>
      </w:r>
      <w:proofErr w:type="spellEnd"/>
    </w:p>
    <w:p w14:paraId="40C4D286" w14:textId="3FF1187B" w:rsidR="00464F6B" w:rsidRDefault="00CE60D7" w:rsidP="00CE60D7">
      <w:pPr>
        <w:pStyle w:val="ListParagraph"/>
        <w:numPr>
          <w:ilvl w:val="1"/>
          <w:numId w:val="16"/>
        </w:numPr>
      </w:pPr>
      <w:r>
        <w:t xml:space="preserve">Register page: </w:t>
      </w:r>
      <w:proofErr w:type="spellStart"/>
      <w:r>
        <w:t>register.php</w:t>
      </w:r>
      <w:proofErr w:type="spellEnd"/>
      <w:r w:rsidR="00464F6B">
        <w:t xml:space="preserve"> </w:t>
      </w:r>
    </w:p>
    <w:p w14:paraId="59CD43E8" w14:textId="77777777" w:rsidR="00464F6B" w:rsidRDefault="00464F6B" w:rsidP="00464F6B">
      <w:pPr>
        <w:pStyle w:val="ListParagraph"/>
        <w:numPr>
          <w:ilvl w:val="1"/>
          <w:numId w:val="16"/>
        </w:numPr>
      </w:pPr>
      <w:r>
        <w:t xml:space="preserve">Login page: </w:t>
      </w:r>
      <w:proofErr w:type="spellStart"/>
      <w:r>
        <w:t>login.php</w:t>
      </w:r>
      <w:proofErr w:type="spellEnd"/>
    </w:p>
    <w:p w14:paraId="18B9FDAF" w14:textId="77777777" w:rsidR="00464F6B" w:rsidRDefault="00464F6B" w:rsidP="00464F6B">
      <w:pPr>
        <w:pStyle w:val="ListParagraph"/>
        <w:numPr>
          <w:ilvl w:val="1"/>
          <w:numId w:val="16"/>
        </w:numPr>
      </w:pPr>
      <w:r>
        <w:t xml:space="preserve">Quiz page: </w:t>
      </w:r>
      <w:proofErr w:type="spellStart"/>
      <w:r>
        <w:t>quiz.php</w:t>
      </w:r>
      <w:proofErr w:type="spellEnd"/>
    </w:p>
    <w:p w14:paraId="3D3CD65E" w14:textId="2CE7ACDC" w:rsidR="00464F6B" w:rsidRDefault="00464F6B" w:rsidP="00464F6B">
      <w:pPr>
        <w:pStyle w:val="ListParagraph"/>
        <w:numPr>
          <w:ilvl w:val="1"/>
          <w:numId w:val="16"/>
        </w:numPr>
      </w:pPr>
      <w:r>
        <w:t xml:space="preserve">Result page: </w:t>
      </w:r>
      <w:proofErr w:type="spellStart"/>
      <w:r w:rsidR="003D625B">
        <w:t>summary.php</w:t>
      </w:r>
      <w:proofErr w:type="spellEnd"/>
      <w:r w:rsidR="003D625B">
        <w:t xml:space="preserve"> (print button designed in this page for student to generate result in PDF </w:t>
      </w:r>
      <w:r w:rsidR="00D92DA9">
        <w:t>file for printing)</w:t>
      </w:r>
    </w:p>
    <w:p w14:paraId="2D1371F9" w14:textId="24B4A423" w:rsidR="000B4466" w:rsidRDefault="00D92DA9" w:rsidP="000B4466">
      <w:pPr>
        <w:pStyle w:val="Heading1"/>
      </w:pPr>
      <w:r>
        <w:rPr>
          <w:lang w:eastAsia="zh-CN"/>
        </w:rPr>
        <w:t xml:space="preserve">Flowchart of the </w:t>
      </w:r>
      <w:r w:rsidR="00572038">
        <w:rPr>
          <w:lang w:eastAsia="zh-CN"/>
        </w:rPr>
        <w:t>webpages</w:t>
      </w:r>
    </w:p>
    <w:p w14:paraId="48D07E7E" w14:textId="193CE43F" w:rsidR="00C27AB8" w:rsidRDefault="007E0F83" w:rsidP="00AB1B1A">
      <w:r>
        <w:rPr>
          <w:rFonts w:hint="eastAsia"/>
          <w:lang w:eastAsia="zh-CN"/>
        </w:rPr>
        <w:t>The</w:t>
      </w:r>
      <w:r>
        <w:t xml:space="preserve"> relationships and interactions between the pages are shown in the following flow chart</w:t>
      </w:r>
      <w:r w:rsidR="001127B3">
        <w:t xml:space="preserve">. </w:t>
      </w:r>
    </w:p>
    <w:p w14:paraId="57B510DA" w14:textId="33B77D7E" w:rsidR="00B80EA4" w:rsidRDefault="00DF08D0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15624D7" wp14:editId="65E0B54F">
            <wp:extent cx="5486400" cy="5452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D7F" w14:textId="731D8DCB" w:rsidR="00572038" w:rsidRDefault="00572038"/>
    <w:p w14:paraId="4FD5887A" w14:textId="77777777" w:rsidR="00572038" w:rsidRDefault="00572038"/>
    <w:p w14:paraId="56C3FA2F" w14:textId="506F8ACB" w:rsidR="00AC129D" w:rsidRDefault="00AC129D"/>
    <w:p w14:paraId="447D5527" w14:textId="69B7421B" w:rsidR="00CF153F" w:rsidRDefault="00CF153F">
      <w:r>
        <w:t xml:space="preserve">The flowchart is </w:t>
      </w:r>
      <w:r w:rsidR="005A078E">
        <w:t>made from the following URL:</w:t>
      </w:r>
      <w:bookmarkStart w:id="5" w:name="_GoBack"/>
      <w:bookmarkEnd w:id="5"/>
    </w:p>
    <w:p w14:paraId="6E52FD94" w14:textId="3BEA3E5B" w:rsidR="00CF153F" w:rsidRDefault="00F8581E">
      <w:hyperlink r:id="rId12" w:history="1">
        <w:r>
          <w:rPr>
            <w:rStyle w:val="Hyperlink"/>
          </w:rPr>
          <w:t>https://www.gomockingbird.com/projects/0f81m4s/4gXVnC</w:t>
        </w:r>
      </w:hyperlink>
    </w:p>
    <w:p w14:paraId="4D072B71" w14:textId="77777777" w:rsidR="00AC129D" w:rsidRDefault="00AC129D" w:rsidP="00AC129D">
      <w:r>
        <w:t xml:space="preserve">We designed our website wire frame at the following URL: </w:t>
      </w:r>
    </w:p>
    <w:p w14:paraId="271A78E6" w14:textId="77777777" w:rsidR="00AC129D" w:rsidRDefault="00F8581E" w:rsidP="00AC129D">
      <w:hyperlink r:id="rId13" w:history="1">
        <w:r w:rsidR="00AC129D">
          <w:rPr>
            <w:rStyle w:val="Hyperlink"/>
          </w:rPr>
          <w:t>https://www.gomockingbird.com/projects/tjw0jsu/4gXVnC</w:t>
        </w:r>
      </w:hyperlink>
    </w:p>
    <w:p w14:paraId="3A68440B" w14:textId="77777777" w:rsidR="00AC129D" w:rsidRDefault="00AC129D"/>
    <w:sectPr w:rsidR="00AC129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AF40" w14:textId="77777777" w:rsidR="00670CD1" w:rsidRDefault="00670CD1" w:rsidP="00C6554A">
      <w:pPr>
        <w:spacing w:before="0" w:after="0" w:line="240" w:lineRule="auto"/>
      </w:pPr>
      <w:r>
        <w:separator/>
      </w:r>
    </w:p>
  </w:endnote>
  <w:endnote w:type="continuationSeparator" w:id="0">
    <w:p w14:paraId="244A0DF5" w14:textId="77777777" w:rsidR="00670CD1" w:rsidRDefault="00670CD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835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39732" w14:textId="77777777" w:rsidR="00670CD1" w:rsidRDefault="00670CD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78F85D" w14:textId="77777777" w:rsidR="00670CD1" w:rsidRDefault="00670CD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914795"/>
    <w:multiLevelType w:val="hybridMultilevel"/>
    <w:tmpl w:val="6CBA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4F6B6A"/>
    <w:multiLevelType w:val="hybridMultilevel"/>
    <w:tmpl w:val="4E5447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8070578"/>
    <w:multiLevelType w:val="hybridMultilevel"/>
    <w:tmpl w:val="E6F03F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F80A5B"/>
    <w:multiLevelType w:val="hybridMultilevel"/>
    <w:tmpl w:val="3D1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545A"/>
    <w:multiLevelType w:val="hybridMultilevel"/>
    <w:tmpl w:val="B68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  <w:num w:numId="18">
    <w:abstractNumId w:val="16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1"/>
    <w:rsid w:val="00005CCA"/>
    <w:rsid w:val="00016BE6"/>
    <w:rsid w:val="0002690F"/>
    <w:rsid w:val="00050E1D"/>
    <w:rsid w:val="000564EC"/>
    <w:rsid w:val="000675BA"/>
    <w:rsid w:val="0007502B"/>
    <w:rsid w:val="000752A2"/>
    <w:rsid w:val="00076E3B"/>
    <w:rsid w:val="00092482"/>
    <w:rsid w:val="000A02F5"/>
    <w:rsid w:val="000B4466"/>
    <w:rsid w:val="000B5CA7"/>
    <w:rsid w:val="000C18BA"/>
    <w:rsid w:val="001127B3"/>
    <w:rsid w:val="0014476E"/>
    <w:rsid w:val="001459C1"/>
    <w:rsid w:val="001570A8"/>
    <w:rsid w:val="001611E4"/>
    <w:rsid w:val="001700E0"/>
    <w:rsid w:val="00180CBF"/>
    <w:rsid w:val="001D10AF"/>
    <w:rsid w:val="002375CF"/>
    <w:rsid w:val="00254AE4"/>
    <w:rsid w:val="002554CD"/>
    <w:rsid w:val="00286DC1"/>
    <w:rsid w:val="00293B83"/>
    <w:rsid w:val="002A5AA0"/>
    <w:rsid w:val="002B061B"/>
    <w:rsid w:val="002B4294"/>
    <w:rsid w:val="002C3E76"/>
    <w:rsid w:val="002E2C9B"/>
    <w:rsid w:val="002E369D"/>
    <w:rsid w:val="002E5A55"/>
    <w:rsid w:val="002F6848"/>
    <w:rsid w:val="002F729E"/>
    <w:rsid w:val="00315CAE"/>
    <w:rsid w:val="00333D0D"/>
    <w:rsid w:val="003648CF"/>
    <w:rsid w:val="00366153"/>
    <w:rsid w:val="003900B7"/>
    <w:rsid w:val="003A7CD4"/>
    <w:rsid w:val="003B1D1D"/>
    <w:rsid w:val="003C0787"/>
    <w:rsid w:val="003D3BA9"/>
    <w:rsid w:val="003D3ED0"/>
    <w:rsid w:val="003D625B"/>
    <w:rsid w:val="003D760B"/>
    <w:rsid w:val="003F6224"/>
    <w:rsid w:val="0040135F"/>
    <w:rsid w:val="00402F4F"/>
    <w:rsid w:val="004245F3"/>
    <w:rsid w:val="0042497E"/>
    <w:rsid w:val="00445C26"/>
    <w:rsid w:val="00464F6B"/>
    <w:rsid w:val="004A6065"/>
    <w:rsid w:val="004B1578"/>
    <w:rsid w:val="004B3D76"/>
    <w:rsid w:val="004B56A1"/>
    <w:rsid w:val="004C049F"/>
    <w:rsid w:val="004D6C5F"/>
    <w:rsid w:val="004D7479"/>
    <w:rsid w:val="004E62F6"/>
    <w:rsid w:val="005000E2"/>
    <w:rsid w:val="00507B1F"/>
    <w:rsid w:val="0051249C"/>
    <w:rsid w:val="00521B56"/>
    <w:rsid w:val="00550AB6"/>
    <w:rsid w:val="0055442C"/>
    <w:rsid w:val="00572038"/>
    <w:rsid w:val="005770CC"/>
    <w:rsid w:val="00586227"/>
    <w:rsid w:val="00586DA7"/>
    <w:rsid w:val="005972ED"/>
    <w:rsid w:val="005A078E"/>
    <w:rsid w:val="005A7995"/>
    <w:rsid w:val="005B1588"/>
    <w:rsid w:val="005B3ECC"/>
    <w:rsid w:val="005C3E7E"/>
    <w:rsid w:val="005D203D"/>
    <w:rsid w:val="005F0F3F"/>
    <w:rsid w:val="006078D4"/>
    <w:rsid w:val="00614AA3"/>
    <w:rsid w:val="0062765F"/>
    <w:rsid w:val="00640E25"/>
    <w:rsid w:val="0066499A"/>
    <w:rsid w:val="00670CD1"/>
    <w:rsid w:val="006868C5"/>
    <w:rsid w:val="00697E3B"/>
    <w:rsid w:val="006A3CE7"/>
    <w:rsid w:val="006E27D7"/>
    <w:rsid w:val="00705F38"/>
    <w:rsid w:val="00741680"/>
    <w:rsid w:val="00757B54"/>
    <w:rsid w:val="007711AF"/>
    <w:rsid w:val="00781F8B"/>
    <w:rsid w:val="007833F0"/>
    <w:rsid w:val="007A157D"/>
    <w:rsid w:val="007B17FB"/>
    <w:rsid w:val="007B75C5"/>
    <w:rsid w:val="007B7901"/>
    <w:rsid w:val="007D32C5"/>
    <w:rsid w:val="007D341C"/>
    <w:rsid w:val="007E0F83"/>
    <w:rsid w:val="00802706"/>
    <w:rsid w:val="008064E8"/>
    <w:rsid w:val="00816B58"/>
    <w:rsid w:val="0082682A"/>
    <w:rsid w:val="0083291C"/>
    <w:rsid w:val="00860BA2"/>
    <w:rsid w:val="00875D8D"/>
    <w:rsid w:val="00891A25"/>
    <w:rsid w:val="008C527B"/>
    <w:rsid w:val="008E6930"/>
    <w:rsid w:val="008F4751"/>
    <w:rsid w:val="00910A79"/>
    <w:rsid w:val="00980791"/>
    <w:rsid w:val="009C6267"/>
    <w:rsid w:val="00A06567"/>
    <w:rsid w:val="00A11B21"/>
    <w:rsid w:val="00A241C7"/>
    <w:rsid w:val="00A26F86"/>
    <w:rsid w:val="00A50825"/>
    <w:rsid w:val="00AA0F1B"/>
    <w:rsid w:val="00AB13A5"/>
    <w:rsid w:val="00AB1B1A"/>
    <w:rsid w:val="00AC129D"/>
    <w:rsid w:val="00AD2780"/>
    <w:rsid w:val="00AD754C"/>
    <w:rsid w:val="00B07CA1"/>
    <w:rsid w:val="00B80EA4"/>
    <w:rsid w:val="00BC2068"/>
    <w:rsid w:val="00BC4B0A"/>
    <w:rsid w:val="00C127CA"/>
    <w:rsid w:val="00C27AB8"/>
    <w:rsid w:val="00C479F8"/>
    <w:rsid w:val="00C6554A"/>
    <w:rsid w:val="00C873F8"/>
    <w:rsid w:val="00C94DCF"/>
    <w:rsid w:val="00CA4093"/>
    <w:rsid w:val="00CC7C16"/>
    <w:rsid w:val="00CE00CD"/>
    <w:rsid w:val="00CE60D7"/>
    <w:rsid w:val="00CF153F"/>
    <w:rsid w:val="00D45F95"/>
    <w:rsid w:val="00D47AA1"/>
    <w:rsid w:val="00D57AC9"/>
    <w:rsid w:val="00D91E66"/>
    <w:rsid w:val="00D92DA9"/>
    <w:rsid w:val="00DA0281"/>
    <w:rsid w:val="00DA4734"/>
    <w:rsid w:val="00DD4402"/>
    <w:rsid w:val="00DD7489"/>
    <w:rsid w:val="00DE5253"/>
    <w:rsid w:val="00DE6452"/>
    <w:rsid w:val="00DF08D0"/>
    <w:rsid w:val="00DF5334"/>
    <w:rsid w:val="00E34A8D"/>
    <w:rsid w:val="00EC0715"/>
    <w:rsid w:val="00EC2E4B"/>
    <w:rsid w:val="00EC353D"/>
    <w:rsid w:val="00ED1F83"/>
    <w:rsid w:val="00ED32B4"/>
    <w:rsid w:val="00ED7C44"/>
    <w:rsid w:val="00F04A58"/>
    <w:rsid w:val="00F21B27"/>
    <w:rsid w:val="00F4177E"/>
    <w:rsid w:val="00F65251"/>
    <w:rsid w:val="00F83DDB"/>
    <w:rsid w:val="00F8581E"/>
    <w:rsid w:val="00F96C1C"/>
    <w:rsid w:val="00FA39E6"/>
    <w:rsid w:val="00F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4DF202"/>
  <w15:chartTrackingRefBased/>
  <w15:docId w15:val="{1C85F831-F110-4BBB-8245-1D364896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A4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27A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4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mockingbird.com/projects/tjw0jsu/4gXVn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mockingbird.com/projects/0f81m4s/4gXVn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B3473200-5EF4-473D-9845-8B17083A5E04%7d\%7b1CF4C1C6-1D71-4347-94CE-E2AB1FF5EE44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F42BF859D4E4FB4D1D2FC23C65604" ma:contentTypeVersion="7" ma:contentTypeDescription="Create a new document." ma:contentTypeScope="" ma:versionID="8e0b7260a02b02b7da5cd651e6ba3878">
  <xsd:schema xmlns:xsd="http://www.w3.org/2001/XMLSchema" xmlns:xs="http://www.w3.org/2001/XMLSchema" xmlns:p="http://schemas.microsoft.com/office/2006/metadata/properties" xmlns:ns3="ddc8b083-f14b-4e2a-a86d-0269585f9c1a" targetNamespace="http://schemas.microsoft.com/office/2006/metadata/properties" ma:root="true" ma:fieldsID="9a11955ada0bd2b76a57212b015fd5ba" ns3:_="">
    <xsd:import namespace="ddc8b083-f14b-4e2a-a86d-0269585f9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8b083-f14b-4e2a-a86d-0269585f9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97D1-902F-40E4-8004-5E5D547E4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D3E774-34B3-4AE6-9C5E-B0E8010E4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766CE-AFF1-4C2F-A3F8-270DCFF9E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8b083-f14b-4e2a-a86d-0269585f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{1CF4C1C6-1D71-4347-94CE-E2AB1FF5EE44}tf02835058</Template>
  <TotalTime>129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brother gao</cp:lastModifiedBy>
  <cp:revision>46</cp:revision>
  <dcterms:created xsi:type="dcterms:W3CDTF">2020-04-05T20:20:00Z</dcterms:created>
  <dcterms:modified xsi:type="dcterms:W3CDTF">2020-04-05T22:29:00Z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0x010100A7BF42BF859D4E4FB4D1D2FC23C65604</vt:lpwstr>
  </property>
</Properties>
</file>